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34A01E01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5A041F89" w:rsidR="005D2ADA" w:rsidRDefault="00A07CCF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B3ABDB5" wp14:editId="478CBB05">
            <wp:extent cx="9715500" cy="1238250"/>
            <wp:effectExtent l="0" t="0" r="0" b="0"/>
            <wp:docPr id="173692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2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0BB35132" w14:textId="3EB5DEF0" w:rsidR="003049DF" w:rsidRDefault="008501BC" w:rsidP="00A07CCF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4F651723" w14:textId="79520C20" w:rsidR="005D2ADA" w:rsidRDefault="005D2ADA" w:rsidP="00170BD2">
      <w:pPr>
        <w:pStyle w:val="1e"/>
        <w:rPr>
          <w:rFonts w:hint="eastAsia"/>
        </w:rPr>
      </w:pPr>
    </w:p>
    <w:p w14:paraId="74356FBB" w14:textId="6174AE23" w:rsidR="005D2ADA" w:rsidRDefault="00A07CCF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449578B" wp14:editId="1CB05FBE">
            <wp:extent cx="11068050" cy="1724025"/>
            <wp:effectExtent l="0" t="0" r="0" b="9525"/>
            <wp:docPr id="1220948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8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3222AF2D" w:rsidR="0044100F" w:rsidRDefault="00E229F8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OpenGauss</w:t>
      </w:r>
      <w:r>
        <w:rPr>
          <w:rFonts w:ascii="Huawei Sans" w:hAnsi="Huawei Sans" w:cs="Huawei Sans" w:hint="eastAsia"/>
        </w:rPr>
        <w:t>是开源数据库，通过源码编译安装的方式可以使用户定制自己的功能。同时也可以保证数据库的平台兼容性，降低依赖风险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07045BB0" w:rsidR="006854E3" w:rsidRPr="009639AD" w:rsidRDefault="00F84AF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D3E366B" wp14:editId="66BA8BA6">
            <wp:extent cx="4638675" cy="1628775"/>
            <wp:effectExtent l="0" t="0" r="9525" b="9525"/>
            <wp:docPr id="1801932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32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4CC039A0" w:rsidR="006854E3" w:rsidRDefault="00F84AF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56F8BBE" wp14:editId="2350989F">
            <wp:extent cx="11201400" cy="2066925"/>
            <wp:effectExtent l="0" t="0" r="0" b="9525"/>
            <wp:docPr id="2102483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83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726C" w14:textId="77777777" w:rsidR="00F84AFE" w:rsidRPr="009639AD" w:rsidRDefault="00F84AFE" w:rsidP="006854E3">
      <w:pPr>
        <w:pStyle w:val="1e"/>
        <w:rPr>
          <w:rFonts w:ascii="Huawei Sans" w:hAnsi="Huawei Sans" w:cs="Huawei Sans" w:hint="eastAsia"/>
        </w:rPr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09DA1044" w:rsidR="006854E3" w:rsidRPr="009639AD" w:rsidRDefault="00F84AF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DAEBD8C" wp14:editId="03AA6A39">
            <wp:extent cx="11439525" cy="2028825"/>
            <wp:effectExtent l="0" t="0" r="9525" b="9525"/>
            <wp:docPr id="1014715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15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9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401DF86F" w:rsidR="006854E3" w:rsidRDefault="00F84AF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8D08D7E" wp14:editId="53D10C70">
            <wp:extent cx="10887075" cy="1981200"/>
            <wp:effectExtent l="0" t="0" r="9525" b="0"/>
            <wp:docPr id="1423362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62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87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39FBA8DD" w14:textId="2FBE8FDB" w:rsidR="006854E3" w:rsidRPr="009639AD" w:rsidRDefault="00F84AF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CA1A43E" wp14:editId="2026B6A4">
            <wp:extent cx="11496675" cy="1981200"/>
            <wp:effectExtent l="0" t="0" r="9525" b="0"/>
            <wp:docPr id="1682911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11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96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19E3B983" w:rsidR="006854E3" w:rsidRPr="009639AD" w:rsidRDefault="00F84AF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050A4AA" wp14:editId="40C9F1F0">
            <wp:extent cx="7096125" cy="1924050"/>
            <wp:effectExtent l="0" t="0" r="9525" b="0"/>
            <wp:docPr id="1738208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8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3D62B594" w14:textId="421CEB44" w:rsidR="006854E3" w:rsidRPr="009639AD" w:rsidRDefault="00F84AF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A7A5469" wp14:editId="72052FA3">
            <wp:extent cx="7600950" cy="2000250"/>
            <wp:effectExtent l="0" t="0" r="0" b="0"/>
            <wp:docPr id="987614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146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12B4F481" w:rsidR="006854E3" w:rsidRPr="009639AD" w:rsidRDefault="00F84AF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314AD8A" wp14:editId="0B525536">
            <wp:extent cx="7524750" cy="838200"/>
            <wp:effectExtent l="0" t="0" r="0" b="0"/>
            <wp:docPr id="382808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081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14A7768F" w14:textId="716BE730" w:rsidR="00F84AFE" w:rsidRDefault="00E33825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39121F5" wp14:editId="01D0A839">
            <wp:extent cx="8058150" cy="857250"/>
            <wp:effectExtent l="0" t="0" r="0" b="0"/>
            <wp:docPr id="524101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011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83AD" w14:textId="77777777" w:rsidR="00E33825" w:rsidRDefault="00E33825" w:rsidP="006854E3">
      <w:pPr>
        <w:pStyle w:val="1e"/>
        <w:rPr>
          <w:rFonts w:ascii="Huawei Sans" w:hAnsi="Huawei Sans" w:cs="Huawei Sans"/>
        </w:rPr>
      </w:pPr>
    </w:p>
    <w:p w14:paraId="1930AF07" w14:textId="77777777" w:rsidR="00E33825" w:rsidRDefault="00E33825" w:rsidP="006854E3">
      <w:pPr>
        <w:pStyle w:val="1e"/>
        <w:rPr>
          <w:rFonts w:ascii="Huawei Sans" w:hAnsi="Huawei Sans" w:cs="Huawei Sans"/>
        </w:rPr>
      </w:pPr>
    </w:p>
    <w:p w14:paraId="412079BA" w14:textId="168576F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5FCC54D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3EFCEF02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19187FE9" w14:textId="77777777" w:rsidR="00A01E24" w:rsidRPr="000E2D1D" w:rsidRDefault="00A01E24" w:rsidP="00A01E24">
      <w:pPr>
        <w:pStyle w:val="1e"/>
        <w:rPr>
          <w:rFonts w:hint="eastAsia"/>
        </w:rPr>
      </w:pP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/opt/software/openGauss/data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14:paraId="243C845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 w14:paraId="320352E8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A404368" w14:textId="42226D1A" w:rsidR="00A40500" w:rsidRPr="009639AD" w:rsidRDefault="00A01E24" w:rsidP="00A4050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中的查询语句，使得前后执行时间出现倍数级的提升</w:t>
      </w:r>
      <w:r w:rsidR="00A40500">
        <w:rPr>
          <w:rFonts w:ascii="Huawei Sans" w:hAnsi="Huawei Sans" w:cs="Huawei Sans"/>
        </w:rPr>
        <w:t>（选做题）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77777777" w:rsidR="0034452C" w:rsidRDefault="0034452C" w:rsidP="0034452C">
      <w:pPr>
        <w:pStyle w:val="1e"/>
        <w:rPr>
          <w:rFonts w:hint="eastAsia"/>
        </w:rPr>
      </w:pP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2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657C8" w14:textId="77777777" w:rsidR="006B153F" w:rsidRDefault="006B153F" w:rsidP="00940D2A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B20610" w14:textId="77777777" w:rsidR="006B153F" w:rsidRDefault="006B153F" w:rsidP="00940D2A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F52B9" w14:textId="77777777" w:rsidR="006B153F" w:rsidRDefault="006B153F" w:rsidP="00940D2A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4BAA00C" w14:textId="77777777" w:rsidR="006B153F" w:rsidRDefault="006B153F" w:rsidP="00940D2A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A40500">
            <w:rPr>
              <w:rFonts w:ascii="HuaweiSans-Regular" w:eastAsia="方正兰亭黑简体" w:hAnsi="HuaweiSans-Regular" w:hint="eastAsia"/>
              <w:noProof/>
            </w:rPr>
            <w:t>9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347639462">
    <w:abstractNumId w:val="18"/>
  </w:num>
  <w:num w:numId="2" w16cid:durableId="741097284">
    <w:abstractNumId w:val="8"/>
  </w:num>
  <w:num w:numId="3" w16cid:durableId="94718611">
    <w:abstractNumId w:val="5"/>
  </w:num>
  <w:num w:numId="4" w16cid:durableId="1913655978">
    <w:abstractNumId w:val="2"/>
  </w:num>
  <w:num w:numId="5" w16cid:durableId="722993555">
    <w:abstractNumId w:val="11"/>
  </w:num>
  <w:num w:numId="6" w16cid:durableId="1806771740">
    <w:abstractNumId w:val="4"/>
  </w:num>
  <w:num w:numId="7" w16cid:durableId="61687042">
    <w:abstractNumId w:val="1"/>
  </w:num>
  <w:num w:numId="8" w16cid:durableId="381943928">
    <w:abstractNumId w:val="7"/>
  </w:num>
  <w:num w:numId="9" w16cid:durableId="368650531">
    <w:abstractNumId w:val="12"/>
  </w:num>
  <w:num w:numId="10" w16cid:durableId="846139158">
    <w:abstractNumId w:val="9"/>
  </w:num>
  <w:num w:numId="11" w16cid:durableId="1428037222">
    <w:abstractNumId w:val="14"/>
  </w:num>
  <w:num w:numId="12" w16cid:durableId="40256653">
    <w:abstractNumId w:val="0"/>
  </w:num>
  <w:num w:numId="13" w16cid:durableId="1751661144">
    <w:abstractNumId w:val="3"/>
  </w:num>
  <w:num w:numId="14" w16cid:durableId="467824649">
    <w:abstractNumId w:val="17"/>
  </w:num>
  <w:num w:numId="15" w16cid:durableId="458302532">
    <w:abstractNumId w:val="15"/>
  </w:num>
  <w:num w:numId="16" w16cid:durableId="1466463175">
    <w:abstractNumId w:val="16"/>
  </w:num>
  <w:num w:numId="17" w16cid:durableId="548297268">
    <w:abstractNumId w:val="13"/>
  </w:num>
  <w:num w:numId="18" w16cid:durableId="1486705180">
    <w:abstractNumId w:val="20"/>
  </w:num>
  <w:num w:numId="19" w16cid:durableId="383916774">
    <w:abstractNumId w:val="19"/>
  </w:num>
  <w:num w:numId="20" w16cid:durableId="770127536">
    <w:abstractNumId w:val="10"/>
  </w:num>
  <w:num w:numId="21" w16cid:durableId="1914897797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94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0651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153F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CCF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500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29F8"/>
    <w:rsid w:val="00E2309E"/>
    <w:rsid w:val="00E260FB"/>
    <w:rsid w:val="00E263D0"/>
    <w:rsid w:val="00E3083B"/>
    <w:rsid w:val="00E31ED1"/>
    <w:rsid w:val="00E31F8F"/>
    <w:rsid w:val="00E32B18"/>
    <w:rsid w:val="00E330A8"/>
    <w:rsid w:val="00E33825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6CB6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364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4AF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8E66C2-3278-4367-B0EA-8AE402DD1E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413</TotalTime>
  <Pages>1</Pages>
  <Words>773</Words>
  <Characters>4407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煜德 王</cp:lastModifiedBy>
  <cp:revision>40</cp:revision>
  <cp:lastPrinted>2016-11-21T02:33:00Z</cp:lastPrinted>
  <dcterms:created xsi:type="dcterms:W3CDTF">2020-04-26T01:02:00Z</dcterms:created>
  <dcterms:modified xsi:type="dcterms:W3CDTF">2024-11-28T18:00:00Z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(3)1IBDgFGWMoy8Hp42PAjY1Fx8jjVbxQz34zVK3IaxW/bEwjEMVqkwa4h6HAfaiA51O+/YygFV
aKPg+drjS6gZDSVbRK48QZrQQn638yM6j63WWhZMJ6gYo2Mvw23cxqeFRLO1tHkDNy3ctioI
wReScofbgPaN5N2vfs0hRyTHyQ+Cd8LbppEifmhqmkV2SHF4bsiFvlwcVdsDwCYPhQ+kZrIz
ulf7uRhwUMwZlIEU93</vt:lpwstr>
  </property>
  <property fmtid="{D5CDD505-2E9C-101B-9397-08002B2CF9AE}" pid="15" name="_2015_ms_pID_7253431">
    <vt:lpwstr>u9TWzS4ZSMoziGYkuZ+F8Js/SKYVpzEFt20SbCKhoEm2IXr3KHkY1P
PJheBsfmbWVPYTKUajnXszciEmq3PHLY63QxOMyKdUJEoVpymz26nubXIn85QCsn4ooOZIbf
8sUZBIk9CGs9/85HJA6r09tiELbH4kQditR6iXCAFYIY0rD4BUMppvksKwhOc7eOsiRvZ5ub
1hpUfpBdf0YvAExybRLbNXReTYMBOVu0AACB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1693464889</vt:lpwstr>
  </property>
</Properties>
</file>